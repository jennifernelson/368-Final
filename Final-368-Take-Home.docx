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423" w:lineRule="exact"/>
        <w:ind w:right="100"/>
        <w:jc w:val="right"/>
        <w:rPr>
          <w:rFonts w:ascii="AdobeGothicStd-Bold" w:hAnsi="AdobeGothicStd-Bold" w:cs="AdobeGothicStd-Bold" w:eastAsia="AdobeGothicStd-Bold"/>
          <w:sz w:val="36"/>
          <w:szCs w:val="36"/>
        </w:rPr>
      </w:pPr>
      <w:rPr/>
      <w:r>
        <w:rPr>
          <w:rFonts w:ascii="AdobeGothicStd-Bold" w:hAnsi="AdobeGothicStd-Bold" w:cs="AdobeGothicStd-Bold" w:eastAsia="AdobeGothicStd-Bold"/>
          <w:sz w:val="36"/>
          <w:szCs w:val="36"/>
          <w:spacing w:val="0"/>
          <w:w w:val="100"/>
          <w:b/>
          <w:bCs/>
          <w:position w:val="-4"/>
        </w:rPr>
        <w:t>FINAL</w:t>
      </w:r>
      <w:r>
        <w:rPr>
          <w:rFonts w:ascii="AdobeGothicStd-Bold" w:hAnsi="AdobeGothicStd-Bold" w:cs="AdobeGothicStd-Bold" w:eastAsia="AdobeGothicStd-Bold"/>
          <w:sz w:val="36"/>
          <w:szCs w:val="36"/>
          <w:spacing w:val="78"/>
          <w:w w:val="100"/>
          <w:b/>
          <w:bCs/>
          <w:position w:val="-4"/>
        </w:rPr>
        <w:t> </w:t>
      </w:r>
      <w:r>
        <w:rPr>
          <w:rFonts w:ascii="AdobeGothicStd-Bold" w:hAnsi="AdobeGothicStd-Bold" w:cs="AdobeGothicStd-Bold" w:eastAsia="AdobeGothicStd-Bold"/>
          <w:sz w:val="36"/>
          <w:szCs w:val="36"/>
          <w:spacing w:val="0"/>
          <w:w w:val="100"/>
          <w:b/>
          <w:bCs/>
          <w:position w:val="-4"/>
        </w:rPr>
        <w:t>(Take</w:t>
      </w:r>
      <w:r>
        <w:rPr>
          <w:rFonts w:ascii="AdobeGothicStd-Bold" w:hAnsi="AdobeGothicStd-Bold" w:cs="AdobeGothicStd-Bold" w:eastAsia="AdobeGothicStd-Bold"/>
          <w:sz w:val="36"/>
          <w:szCs w:val="36"/>
          <w:spacing w:val="0"/>
          <w:w w:val="100"/>
          <w:b/>
          <w:bCs/>
          <w:position w:val="-4"/>
        </w:rPr>
        <w:t> </w:t>
      </w:r>
      <w:r>
        <w:rPr>
          <w:rFonts w:ascii="AdobeGothicStd-Bold" w:hAnsi="AdobeGothicStd-Bold" w:cs="AdobeGothicStd-Bold" w:eastAsia="AdobeGothicStd-Bold"/>
          <w:sz w:val="36"/>
          <w:szCs w:val="36"/>
          <w:spacing w:val="0"/>
          <w:w w:val="100"/>
          <w:b/>
          <w:bCs/>
          <w:position w:val="-4"/>
        </w:rPr>
        <w:t>Home)</w:t>
      </w:r>
      <w:r>
        <w:rPr>
          <w:rFonts w:ascii="AdobeGothicStd-Bold" w:hAnsi="AdobeGothicStd-Bold" w:cs="AdobeGothicStd-Bold" w:eastAsia="AdobeGothicStd-Bold"/>
          <w:sz w:val="36"/>
          <w:szCs w:val="36"/>
          <w:spacing w:val="0"/>
          <w:w w:val="100"/>
          <w:position w:val="0"/>
        </w:rPr>
      </w:r>
    </w:p>
    <w:p>
      <w:pPr>
        <w:spacing w:before="87" w:after="0" w:line="240" w:lineRule="auto"/>
        <w:ind w:right="96"/>
        <w:jc w:val="right"/>
        <w:rPr>
          <w:rFonts w:ascii="AdobeGothicStd-Bold" w:hAnsi="AdobeGothicStd-Bold" w:cs="AdobeGothicStd-Bold" w:eastAsia="AdobeGothicStd-Bold"/>
          <w:sz w:val="18"/>
          <w:szCs w:val="18"/>
        </w:rPr>
      </w:pPr>
      <w:rPr/>
      <w:r>
        <w:rPr>
          <w:rFonts w:ascii="AdobeGothicStd-Bold" w:hAnsi="AdobeGothicStd-Bold" w:cs="AdobeGothicStd-Bold" w:eastAsia="AdobeGothicStd-Bold"/>
          <w:sz w:val="18"/>
          <w:szCs w:val="18"/>
          <w:spacing w:val="4"/>
          <w:w w:val="100"/>
          <w:b/>
          <w:bCs/>
        </w:rPr>
        <w:t>DES</w:t>
      </w:r>
      <w:r>
        <w:rPr>
          <w:rFonts w:ascii="AdobeGothicStd-Bold" w:hAnsi="AdobeGothicStd-Bold" w:cs="AdobeGothicStd-Bold" w:eastAsia="AdobeGothicStd-Bold"/>
          <w:sz w:val="18"/>
          <w:szCs w:val="18"/>
          <w:spacing w:val="0"/>
          <w:w w:val="100"/>
          <w:b/>
          <w:bCs/>
        </w:rPr>
        <w:t>N</w:t>
      </w:r>
      <w:r>
        <w:rPr>
          <w:rFonts w:ascii="AdobeGothicStd-Bold" w:hAnsi="AdobeGothicStd-Bold" w:cs="AdobeGothicStd-Bold" w:eastAsia="AdobeGothicStd-Bold"/>
          <w:sz w:val="18"/>
          <w:szCs w:val="18"/>
          <w:spacing w:val="7"/>
          <w:w w:val="100"/>
          <w:b/>
          <w:bCs/>
        </w:rPr>
        <w:t> </w:t>
      </w:r>
      <w:r>
        <w:rPr>
          <w:rFonts w:ascii="AdobeGothicStd-Bold" w:hAnsi="AdobeGothicStd-Bold" w:cs="AdobeGothicStd-Bold" w:eastAsia="AdobeGothicStd-Bold"/>
          <w:sz w:val="18"/>
          <w:szCs w:val="18"/>
          <w:spacing w:val="4"/>
          <w:w w:val="100"/>
          <w:b/>
          <w:bCs/>
        </w:rPr>
        <w:t>36</w:t>
      </w:r>
      <w:r>
        <w:rPr>
          <w:rFonts w:ascii="AdobeGothicStd-Bold" w:hAnsi="AdobeGothicStd-Bold" w:cs="AdobeGothicStd-Bold" w:eastAsia="AdobeGothicStd-Bold"/>
          <w:sz w:val="18"/>
          <w:szCs w:val="18"/>
          <w:spacing w:val="0"/>
          <w:w w:val="100"/>
          <w:b/>
          <w:bCs/>
        </w:rPr>
        <w:t>8</w:t>
      </w:r>
      <w:r>
        <w:rPr>
          <w:rFonts w:ascii="AdobeGothicStd-Bold" w:hAnsi="AdobeGothicStd-Bold" w:cs="AdobeGothicStd-Bold" w:eastAsia="AdobeGothicStd-Bold"/>
          <w:sz w:val="18"/>
          <w:szCs w:val="18"/>
          <w:spacing w:val="7"/>
          <w:w w:val="100"/>
          <w:b/>
          <w:bCs/>
        </w:rPr>
        <w:t> </w:t>
      </w:r>
      <w:r>
        <w:rPr>
          <w:rFonts w:ascii="AdobeGothicStd-Bold" w:hAnsi="AdobeGothicStd-Bold" w:cs="AdobeGothicStd-Bold" w:eastAsia="AdobeGothicStd-Bold"/>
          <w:sz w:val="18"/>
          <w:szCs w:val="18"/>
          <w:spacing w:val="4"/>
          <w:w w:val="100"/>
          <w:b/>
          <w:bCs/>
        </w:rPr>
        <w:t>WE</w:t>
      </w:r>
      <w:r>
        <w:rPr>
          <w:rFonts w:ascii="AdobeGothicStd-Bold" w:hAnsi="AdobeGothicStd-Bold" w:cs="AdobeGothicStd-Bold" w:eastAsia="AdobeGothicStd-Bold"/>
          <w:sz w:val="18"/>
          <w:szCs w:val="18"/>
          <w:spacing w:val="0"/>
          <w:w w:val="100"/>
          <w:b/>
          <w:bCs/>
        </w:rPr>
        <w:t>B</w:t>
      </w:r>
      <w:r>
        <w:rPr>
          <w:rFonts w:ascii="AdobeGothicStd-Bold" w:hAnsi="AdobeGothicStd-Bold" w:cs="AdobeGothicStd-Bold" w:eastAsia="AdobeGothicStd-Bold"/>
          <w:sz w:val="18"/>
          <w:szCs w:val="18"/>
          <w:spacing w:val="7"/>
          <w:w w:val="100"/>
          <w:b/>
          <w:bCs/>
        </w:rPr>
        <w:t> </w:t>
      </w:r>
      <w:r>
        <w:rPr>
          <w:rFonts w:ascii="AdobeGothicStd-Bold" w:hAnsi="AdobeGothicStd-Bold" w:cs="AdobeGothicStd-Bold" w:eastAsia="AdobeGothicStd-Bold"/>
          <w:sz w:val="18"/>
          <w:szCs w:val="18"/>
          <w:spacing w:val="4"/>
          <w:w w:val="100"/>
          <w:b/>
          <w:bCs/>
        </w:rPr>
        <w:t>DESIGN</w:t>
      </w:r>
      <w:r>
        <w:rPr>
          <w:rFonts w:ascii="AdobeGothicStd-Bold" w:hAnsi="AdobeGothicStd-Bold" w:cs="AdobeGothicStd-Bold" w:eastAsia="AdobeGothicStd-Bold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65" w:lineRule="exact"/>
        <w:ind w:left="100" w:right="-20"/>
        <w:jc w:val="left"/>
        <w:tabs>
          <w:tab w:pos="5420" w:val="left"/>
        </w:tabs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-2"/>
          <w:position w:val="1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position w:val="1"/>
        </w:rPr>
        <w:t>ame: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position w:val="1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-7"/>
          <w:position w:val="1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u w:val="single" w:color="000000"/>
          <w:position w:val="1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u w:val="single" w:color="000000"/>
          <w:position w:val="1"/>
        </w:rPr>
        <w:tab/>
      </w:r>
      <w:r>
        <w:rPr>
          <w:rFonts w:ascii="Adobe Caslon Pro" w:hAnsi="Adobe Caslon Pro" w:cs="Adobe Caslon Pro" w:eastAsia="Adobe Caslon Pro"/>
          <w:sz w:val="24"/>
          <w:szCs w:val="24"/>
          <w:spacing w:val="0"/>
          <w:u w:val="single" w:color="000000"/>
          <w:position w:val="1"/>
        </w:rPr>
      </w:r>
      <w:r>
        <w:rPr>
          <w:rFonts w:ascii="Adobe Caslon Pro" w:hAnsi="Adobe Caslon Pro" w:cs="Adobe Caslon Pro" w:eastAsia="Adobe Caslon Pro"/>
          <w:sz w:val="24"/>
          <w:szCs w:val="24"/>
          <w:spacing w:val="0"/>
          <w:position w:val="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4" w:lineRule="exact"/>
        <w:ind w:left="100" w:right="8260"/>
        <w:jc w:val="both"/>
        <w:rPr>
          <w:rFonts w:ascii="AdobeGothicStd-Bold" w:hAnsi="AdobeGothicStd-Bold" w:cs="AdobeGothicStd-Bold" w:eastAsia="AdobeGothicStd-Bold"/>
          <w:sz w:val="24"/>
          <w:szCs w:val="24"/>
        </w:rPr>
      </w:pPr>
      <w:rPr/>
      <w:r>
        <w:rPr>
          <w:rFonts w:ascii="AdobeGothicStd-Bold" w:hAnsi="AdobeGothicStd-Bold" w:cs="AdobeGothicStd-Bold" w:eastAsia="AdobeGothicStd-Bold"/>
          <w:sz w:val="24"/>
          <w:szCs w:val="24"/>
          <w:spacing w:val="0"/>
          <w:w w:val="100"/>
          <w:b/>
          <w:bCs/>
          <w:position w:val="-3"/>
        </w:rPr>
        <w:t>Objectives</w:t>
      </w:r>
      <w:r>
        <w:rPr>
          <w:rFonts w:ascii="AdobeGothicStd-Bold" w:hAnsi="AdobeGothicStd-Bold" w:cs="AdobeGothicStd-Bold" w:eastAsia="AdobeGothicStd-Bold"/>
          <w:sz w:val="24"/>
          <w:szCs w:val="24"/>
          <w:spacing w:val="0"/>
          <w:w w:val="100"/>
          <w:position w:val="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71" w:lineRule="auto"/>
        <w:ind w:left="100" w:right="341"/>
        <w:jc w:val="both"/>
        <w:rPr>
          <w:rFonts w:ascii="AdobeGothicStd-Bold" w:hAnsi="AdobeGothicStd-Bold" w:cs="AdobeGothicStd-Bold" w:eastAsia="AdobeGothicStd-Bold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Redesig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y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ou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existin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g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-1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U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p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vide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d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8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tuden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-14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ebsit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.</w:t>
      </w:r>
      <w:r>
        <w:rPr>
          <w:rFonts w:ascii="Adobe Caslon Pro" w:hAnsi="Adobe Caslon Pro" w:cs="Adobe Caslon Pro" w:eastAsia="Adobe Caslon Pro"/>
          <w:sz w:val="24"/>
          <w:szCs w:val="24"/>
          <w:spacing w:val="-7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pp</w:t>
      </w:r>
      <w:r>
        <w:rPr>
          <w:rFonts w:ascii="Adobe Caslon Pro" w:hAnsi="Adobe Caslon Pro" w:cs="Adobe Caslon Pro" w:eastAsia="Adobe Caslon Pro"/>
          <w:sz w:val="24"/>
          <w:szCs w:val="24"/>
          <w:spacing w:val="8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y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g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p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hi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desig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ski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with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gaine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d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kn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wled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g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f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7"/>
          <w:w w:val="100"/>
        </w:rPr>
        <w:t>H</w:t>
      </w:r>
      <w:r>
        <w:rPr>
          <w:rFonts w:ascii="Adobe Caslon Pro" w:hAnsi="Adobe Caslon Pro" w:cs="Adobe Caslon Pro" w:eastAsia="Adobe Caslon Pro"/>
          <w:sz w:val="24"/>
          <w:szCs w:val="24"/>
          <w:spacing w:val="8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M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&amp;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CS</w:t>
      </w:r>
      <w:r>
        <w:rPr>
          <w:rFonts w:ascii="Adobe Caslon Pro" w:hAnsi="Adobe Caslon Pro" w:cs="Adobe Caslon Pro" w:eastAsia="Adobe Caslon Pro"/>
          <w:sz w:val="24"/>
          <w:szCs w:val="24"/>
          <w:spacing w:val="-2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.</w:t>
      </w:r>
      <w:r>
        <w:rPr>
          <w:rFonts w:ascii="Adobe Caslon Pro" w:hAnsi="Adobe Caslon Pro" w:cs="Adobe Caslon Pro" w:eastAsia="Adobe Caslon Pro"/>
          <w:sz w:val="24"/>
          <w:szCs w:val="24"/>
          <w:spacing w:val="-7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eat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pers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na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b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p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esenc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an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d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po</w:t>
      </w:r>
      <w:r>
        <w:rPr>
          <w:rFonts w:ascii="Adobe Caslon Pro" w:hAnsi="Adobe Caslon Pro" w:cs="Adobe Caslon Pro" w:eastAsia="Adobe Caslon Pro"/>
          <w:sz w:val="24"/>
          <w:szCs w:val="24"/>
          <w:spacing w:val="8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f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oli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sp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.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 </w:t>
      </w:r>
      <w:r>
        <w:rPr>
          <w:rFonts w:ascii="AdobeGothicStd-Bold" w:hAnsi="AdobeGothicStd-Bold" w:cs="AdobeGothicStd-Bold" w:eastAsia="AdobeGothicStd-Bold"/>
          <w:sz w:val="24"/>
          <w:szCs w:val="24"/>
          <w:spacing w:val="0"/>
          <w:w w:val="100"/>
          <w:b/>
          <w:bCs/>
        </w:rPr>
        <w:t>A.</w:t>
      </w:r>
      <w:r>
        <w:rPr>
          <w:rFonts w:ascii="AdobeGothicStd-Bold" w:hAnsi="AdobeGothicStd-Bold" w:cs="AdobeGothicStd-Bold" w:eastAsia="AdobeGothicStd-Bold"/>
          <w:sz w:val="24"/>
          <w:szCs w:val="24"/>
          <w:spacing w:val="0"/>
          <w:w w:val="100"/>
          <w:b/>
          <w:bCs/>
        </w:rPr>
        <w:t> </w:t>
      </w:r>
      <w:r>
        <w:rPr>
          <w:rFonts w:ascii="AdobeGothicStd-Bold" w:hAnsi="AdobeGothicStd-Bold" w:cs="AdobeGothicStd-Bold" w:eastAsia="AdobeGothicStd-Bold"/>
          <w:sz w:val="24"/>
          <w:szCs w:val="24"/>
          <w:spacing w:val="0"/>
          <w:w w:val="100"/>
          <w:b/>
          <w:bCs/>
        </w:rPr>
        <w:t>Your</w:t>
      </w:r>
      <w:r>
        <w:rPr>
          <w:rFonts w:ascii="AdobeGothicStd-Bold" w:hAnsi="AdobeGothicStd-Bold" w:cs="AdobeGothicStd-Bold" w:eastAsia="AdobeGothicStd-Bold"/>
          <w:sz w:val="24"/>
          <w:szCs w:val="24"/>
          <w:spacing w:val="0"/>
          <w:w w:val="100"/>
          <w:b/>
          <w:bCs/>
        </w:rPr>
        <w:t> </w:t>
      </w:r>
      <w:r>
        <w:rPr>
          <w:rFonts w:ascii="AdobeGothicStd-Bold" w:hAnsi="AdobeGothicStd-Bold" w:cs="AdobeGothicStd-Bold" w:eastAsia="AdobeGothicStd-Bold"/>
          <w:sz w:val="24"/>
          <w:szCs w:val="24"/>
          <w:spacing w:val="0"/>
          <w:w w:val="100"/>
          <w:b/>
          <w:bCs/>
        </w:rPr>
        <w:t>Web</w:t>
      </w:r>
      <w:r>
        <w:rPr>
          <w:rFonts w:ascii="AdobeGothicStd-Bold" w:hAnsi="AdobeGothicStd-Bold" w:cs="AdobeGothicStd-Bold" w:eastAsia="AdobeGothicStd-Bold"/>
          <w:sz w:val="24"/>
          <w:szCs w:val="24"/>
          <w:spacing w:val="0"/>
          <w:w w:val="100"/>
          <w:b/>
          <w:bCs/>
        </w:rPr>
        <w:t> </w:t>
      </w:r>
      <w:r>
        <w:rPr>
          <w:rFonts w:ascii="AdobeGothicStd-Bold" w:hAnsi="AdobeGothicStd-Bold" w:cs="AdobeGothicStd-Bold" w:eastAsia="AdobeGothicStd-Bold"/>
          <w:sz w:val="24"/>
          <w:szCs w:val="24"/>
          <w:spacing w:val="0"/>
          <w:w w:val="100"/>
          <w:b/>
          <w:bCs/>
        </w:rPr>
        <w:t>Space</w:t>
      </w:r>
      <w:r>
        <w:rPr>
          <w:rFonts w:ascii="AdobeGothicStd-Bold" w:hAnsi="AdobeGothicStd-Bold" w:cs="AdobeGothicStd-Bold" w:eastAsia="AdobeGothicStd-Bold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83" w:lineRule="auto"/>
        <w:ind w:left="100" w:right="514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eat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“</w:t>
      </w:r>
      <w:r>
        <w:rPr>
          <w:rFonts w:ascii="Adobe Caslon Pro" w:hAnsi="Adobe Caslon Pro" w:cs="Adobe Caslon Pro" w:eastAsia="Adobe Caslon Pro"/>
          <w:sz w:val="24"/>
          <w:szCs w:val="24"/>
          <w:spacing w:val="-45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-14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b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8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p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7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”</w:t>
      </w:r>
      <w:r>
        <w:rPr>
          <w:rFonts w:ascii="Adobe Caslon Pro" w:hAnsi="Adobe Caslon Pro" w:cs="Adobe Caslon Pro" w:eastAsia="Adobe Caslon Pro"/>
          <w:sz w:val="24"/>
          <w:szCs w:val="24"/>
          <w:spacing w:val="-14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f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y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ou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ebsit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.</w:t>
      </w:r>
      <w:r>
        <w:rPr>
          <w:rFonts w:ascii="Adobe Caslon Pro" w:hAnsi="Adobe Caslon Pro" w:cs="Adobe Caslon Pro" w:eastAsia="Adobe Caslon Pro"/>
          <w:sz w:val="24"/>
          <w:szCs w:val="24"/>
          <w:spacing w:val="-7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-1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U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p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vide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f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b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hostin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g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vi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y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ou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student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u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.</w:t>
      </w:r>
      <w:r>
        <w:rPr>
          <w:rFonts w:ascii="Adobe Caslon Pro" w:hAnsi="Adobe Caslon Pro" w:cs="Adobe Caslon Pro" w:eastAsia="Adobe Caslon Pro"/>
          <w:sz w:val="24"/>
          <w:szCs w:val="24"/>
          <w:spacing w:val="55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12"/>
          <w:w w:val="100"/>
        </w:rPr>
        <w:t>V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h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k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p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v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d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d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d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f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8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u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.</w:t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5380"/>
        <w:jc w:val="both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1.</w:t>
      </w:r>
      <w:r>
        <w:rPr>
          <w:rFonts w:ascii="Adobe Caslon Pro" w:hAnsi="Adobe Caslon Pro" w:cs="Adobe Caslon Pro" w:eastAsia="Adobe Caslon Pro"/>
          <w:sz w:val="24"/>
          <w:szCs w:val="24"/>
          <w:spacing w:val="-2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G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: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color w:val="021EAA"/>
          <w:spacing w:val="-59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color w:val="021EAA"/>
          <w:spacing w:val="5"/>
          <w:w w:val="100"/>
          <w:u w:val="single" w:color="021EAA"/>
        </w:rPr>
        <w:t>ht</w:t>
      </w:r>
      <w:r>
        <w:rPr>
          <w:rFonts w:ascii="Adobe Caslon Pro" w:hAnsi="Adobe Caslon Pro" w:cs="Adobe Caslon Pro" w:eastAsia="Adobe Caslon Pro"/>
          <w:sz w:val="24"/>
          <w:szCs w:val="24"/>
          <w:color w:val="021EAA"/>
          <w:spacing w:val="6"/>
          <w:w w:val="100"/>
          <w:u w:val="single" w:color="021EAA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color w:val="021EAA"/>
          <w:spacing w:val="6"/>
          <w:w w:val="100"/>
          <w:u w:val="single" w:color="021EAA"/>
        </w:rPr>
      </w:r>
      <w:r>
        <w:rPr>
          <w:rFonts w:ascii="Adobe Caslon Pro" w:hAnsi="Adobe Caslon Pro" w:cs="Adobe Caslon Pro" w:eastAsia="Adobe Caslon Pro"/>
          <w:sz w:val="24"/>
          <w:szCs w:val="24"/>
          <w:color w:val="021EAA"/>
          <w:spacing w:val="5"/>
          <w:w w:val="100"/>
          <w:u w:val="single" w:color="021EAA"/>
        </w:rPr>
        <w:t>ps://ite</w:t>
      </w:r>
      <w:r>
        <w:rPr>
          <w:rFonts w:ascii="Adobe Caslon Pro" w:hAnsi="Adobe Caslon Pro" w:cs="Adobe Caslon Pro" w:eastAsia="Adobe Caslon Pro"/>
          <w:sz w:val="24"/>
          <w:szCs w:val="24"/>
          <w:color w:val="021EAA"/>
          <w:spacing w:val="6"/>
          <w:w w:val="100"/>
          <w:u w:val="single" w:color="021EAA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color w:val="021EAA"/>
          <w:spacing w:val="6"/>
          <w:w w:val="100"/>
          <w:u w:val="single" w:color="021EAA"/>
        </w:rPr>
      </w:r>
      <w:r>
        <w:rPr>
          <w:rFonts w:ascii="Adobe Caslon Pro" w:hAnsi="Adobe Caslon Pro" w:cs="Adobe Caslon Pro" w:eastAsia="Adobe Caslon Pro"/>
          <w:sz w:val="24"/>
          <w:szCs w:val="24"/>
          <w:color w:val="021EAA"/>
          <w:spacing w:val="5"/>
          <w:w w:val="100"/>
          <w:u w:val="single" w:color="021EAA"/>
        </w:rPr>
        <w:t>h.</w:t>
      </w:r>
      <w:r>
        <w:rPr>
          <w:rFonts w:ascii="Adobe Caslon Pro" w:hAnsi="Adobe Caslon Pro" w:cs="Adobe Caslon Pro" w:eastAsia="Adobe Caslon Pro"/>
          <w:sz w:val="24"/>
          <w:szCs w:val="24"/>
          <w:color w:val="021EAA"/>
          <w:spacing w:val="7"/>
          <w:w w:val="100"/>
          <w:u w:val="single" w:color="021EAA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color w:val="021EAA"/>
          <w:spacing w:val="7"/>
          <w:w w:val="100"/>
          <w:u w:val="single" w:color="021EAA"/>
        </w:rPr>
      </w:r>
      <w:r>
        <w:rPr>
          <w:rFonts w:ascii="Adobe Caslon Pro" w:hAnsi="Adobe Caslon Pro" w:cs="Adobe Caslon Pro" w:eastAsia="Adobe Caslon Pro"/>
          <w:sz w:val="24"/>
          <w:szCs w:val="24"/>
          <w:color w:val="021EAA"/>
          <w:spacing w:val="5"/>
          <w:w w:val="100"/>
          <w:u w:val="single" w:color="021EAA"/>
        </w:rPr>
        <w:t>wu.edu/</w:t>
      </w:r>
      <w:r>
        <w:rPr>
          <w:rFonts w:ascii="Adobe Caslon Pro" w:hAnsi="Adobe Caslon Pro" w:cs="Adobe Caslon Pro" w:eastAsia="Adobe Caslon Pro"/>
          <w:sz w:val="24"/>
          <w:szCs w:val="24"/>
          <w:color w:val="021EAA"/>
          <w:spacing w:val="3"/>
          <w:w w:val="100"/>
          <w:u w:val="single" w:color="021EAA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color w:val="021EAA"/>
          <w:spacing w:val="3"/>
          <w:w w:val="100"/>
          <w:u w:val="single" w:color="021EAA"/>
        </w:rPr>
      </w:r>
      <w:r>
        <w:rPr>
          <w:rFonts w:ascii="Adobe Caslon Pro" w:hAnsi="Adobe Caslon Pro" w:cs="Adobe Caslon Pro" w:eastAsia="Adobe Caslon Pro"/>
          <w:sz w:val="24"/>
          <w:szCs w:val="24"/>
          <w:color w:val="021EAA"/>
          <w:spacing w:val="5"/>
          <w:w w:val="100"/>
          <w:u w:val="single" w:color="021EAA"/>
        </w:rPr>
        <w:t>ebsites</w:t>
      </w:r>
      <w:r>
        <w:rPr>
          <w:rFonts w:ascii="Adobe Caslon Pro" w:hAnsi="Adobe Caslon Pro" w:cs="Adobe Caslon Pro" w:eastAsia="Adobe Caslon Pro"/>
          <w:sz w:val="24"/>
          <w:szCs w:val="24"/>
          <w:color w:val="021EAA"/>
          <w:spacing w:val="5"/>
          <w:w w:val="100"/>
        </w:rPr>
      </w:r>
      <w:r>
        <w:rPr>
          <w:rFonts w:ascii="Adobe Caslon Pro" w:hAnsi="Adobe Caslon Pro" w:cs="Adobe Caslon Pro" w:eastAsia="Adobe Caslon Pro"/>
          <w:sz w:val="24"/>
          <w:szCs w:val="24"/>
          <w:color w:val="000000"/>
          <w:spacing w:val="0"/>
          <w:w w:val="100"/>
        </w:rPr>
      </w:r>
    </w:p>
    <w:p>
      <w:pPr>
        <w:spacing w:before="32" w:after="0" w:line="240" w:lineRule="auto"/>
        <w:ind w:left="100" w:right="5948"/>
        <w:jc w:val="both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2.</w:t>
      </w:r>
      <w:r>
        <w:rPr>
          <w:rFonts w:ascii="Adobe Caslon Pro" w:hAnsi="Adobe Caslon Pro" w:cs="Adobe Caslon Pro" w:eastAsia="Adobe Caslon Pro"/>
          <w:sz w:val="24"/>
          <w:szCs w:val="24"/>
          <w:spacing w:val="-2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Cli</w:t>
      </w:r>
      <w:r>
        <w:rPr>
          <w:rFonts w:ascii="Adobe Caslon Pro" w:hAnsi="Adobe Caslon Pro" w:cs="Adobe Caslon Pro" w:eastAsia="Adobe Caslon Pro"/>
          <w:sz w:val="24"/>
          <w:szCs w:val="24"/>
          <w:spacing w:val="7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k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“C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eat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-14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ebsp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7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”</w:t>
      </w:r>
      <w:r>
        <w:rPr>
          <w:rFonts w:ascii="Adobe Caslon Pro" w:hAnsi="Adobe Caslon Pro" w:cs="Adobe Caslon Pro" w:eastAsia="Adobe Caslon Pro"/>
          <w:sz w:val="24"/>
          <w:szCs w:val="24"/>
          <w:spacing w:val="-14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butt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n</w:t>
      </w:r>
    </w:p>
    <w:p>
      <w:pPr>
        <w:spacing w:before="32" w:after="0" w:line="240" w:lineRule="auto"/>
        <w:ind w:left="100" w:right="2734"/>
        <w:jc w:val="both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3.</w:t>
      </w:r>
      <w:r>
        <w:rPr>
          <w:rFonts w:ascii="Adobe Caslon Pro" w:hAnsi="Adobe Caslon Pro" w:cs="Adobe Caslon Pro" w:eastAsia="Adobe Caslon Pro"/>
          <w:sz w:val="24"/>
          <w:szCs w:val="24"/>
          <w:spacing w:val="-2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11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g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h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y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u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-1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U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u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&amp;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f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8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u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.</w:t>
      </w:r>
    </w:p>
    <w:p>
      <w:pPr>
        <w:spacing w:before="52" w:after="0" w:line="240" w:lineRule="auto"/>
        <w:ind w:left="100" w:right="6581"/>
        <w:jc w:val="both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4.</w:t>
      </w:r>
      <w:r>
        <w:rPr>
          <w:rFonts w:ascii="Adobe Caslon Pro" w:hAnsi="Adobe Caslon Pro" w:cs="Adobe Caslon Pro" w:eastAsia="Adobe Caslon Pro"/>
          <w:sz w:val="24"/>
          <w:szCs w:val="24"/>
          <w:spacing w:val="-2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Uplo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d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y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ou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ebsit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f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iles.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</w:r>
    </w:p>
    <w:p>
      <w:pPr>
        <w:spacing w:before="32" w:after="0" w:line="240" w:lineRule="auto"/>
        <w:ind w:left="100" w:right="5590"/>
        <w:jc w:val="both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5.</w:t>
      </w:r>
      <w:r>
        <w:rPr>
          <w:rFonts w:ascii="Adobe Caslon Pro" w:hAnsi="Adobe Caslon Pro" w:cs="Adobe Caslon Pro" w:eastAsia="Adobe Caslon Pro"/>
          <w:sz w:val="24"/>
          <w:szCs w:val="24"/>
          <w:spacing w:val="-2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-14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b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h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u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d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b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v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7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b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:</w:t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572" w:right="2567"/>
        <w:jc w:val="center"/>
        <w:rPr>
          <w:rFonts w:ascii="Adobe Caslon Pro" w:hAnsi="Adobe Caslon Pro" w:cs="Adobe Caslon Pro" w:eastAsia="Adobe Caslon Pro"/>
          <w:sz w:val="24"/>
          <w:szCs w:val="24"/>
        </w:rPr>
      </w:pPr>
      <w:rPr/>
      <w:hyperlink r:id="rId5">
        <w:r>
          <w:rPr>
            <w:rFonts w:ascii="Adobe Caslon Pro" w:hAnsi="Adobe Caslon Pro" w:cs="Adobe Caslon Pro" w:eastAsia="Adobe Caslon Pro"/>
            <w:sz w:val="24"/>
            <w:szCs w:val="24"/>
            <w:spacing w:val="5"/>
            <w:w w:val="100"/>
          </w:rPr>
          <w:t>ht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6"/>
            <w:w w:val="100"/>
          </w:rPr>
          <w:t>t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5"/>
            <w:w w:val="100"/>
          </w:rPr>
          <w:t>p://studen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6"/>
            <w:w w:val="100"/>
          </w:rPr>
          <w:t>t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3"/>
            <w:w w:val="100"/>
          </w:rPr>
          <w:t>w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5"/>
            <w:w w:val="100"/>
          </w:rPr>
          <w:t>e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-2"/>
            <w:w w:val="100"/>
          </w:rPr>
          <w:t>b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5"/>
            <w:w w:val="100"/>
          </w:rPr>
          <w:t>.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7"/>
            <w:w w:val="100"/>
          </w:rPr>
          <w:t>e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5"/>
            <w:w w:val="100"/>
          </w:rPr>
          <w:t>wu.edu/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-24"/>
            <w:w w:val="100"/>
          </w:rPr>
          <w:t>Y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5"/>
            <w:w w:val="100"/>
          </w:rPr>
          <w:t>our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2"/>
            <w:w w:val="100"/>
          </w:rPr>
          <w:t>U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5"/>
            <w:w w:val="100"/>
          </w:rPr>
          <w:t>ser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2"/>
            <w:w w:val="100"/>
          </w:rPr>
          <w:t>N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5"/>
            <w:w w:val="100"/>
          </w:rPr>
          <w:t>ame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0"/>
            <w:w w:val="100"/>
          </w:rPr>
        </w:r>
      </w:hyperlink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ind w:left="100" w:right="267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i/>
        </w:rPr>
        <w:t>*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i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f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y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u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h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v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x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g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b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4"/>
          <w:szCs w:val="24"/>
          <w:spacing w:val="-7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u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b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f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d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7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d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“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f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7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”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.</w:t>
      </w:r>
      <w:r>
        <w:rPr>
          <w:rFonts w:ascii="Adobe Caslon Pro" w:hAnsi="Adobe Caslon Pro" w:cs="Adobe Caslon Pro" w:eastAsia="Adobe Caslon Pro"/>
          <w:sz w:val="24"/>
          <w:szCs w:val="24"/>
          <w:spacing w:val="-11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-24"/>
          <w:w w:val="100"/>
        </w:rPr>
        <w:t>Y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u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b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h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u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d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b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b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:</w:t>
      </w:r>
    </w:p>
    <w:p>
      <w:pPr>
        <w:spacing w:before="39" w:after="0" w:line="240" w:lineRule="auto"/>
        <w:ind w:left="100" w:right="2324"/>
        <w:jc w:val="both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i/>
        </w:rPr>
        <w:t>!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i/>
        </w:rPr>
        <w:t>  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i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i/>
        </w:rPr>
        <w:t>!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i/>
        </w:rPr>
        <w:t>  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i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i/>
        </w:rPr>
        <w:t>!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i/>
        </w:rPr>
        <w:t>  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i/>
        </w:rPr>
        <w:t> </w:t>
      </w:r>
      <w:hyperlink r:id="rId6">
        <w:r>
          <w:rPr>
            <w:rFonts w:ascii="Adobe Caslon Pro" w:hAnsi="Adobe Caslon Pro" w:cs="Adobe Caslon Pro" w:eastAsia="Adobe Caslon Pro"/>
            <w:sz w:val="24"/>
            <w:szCs w:val="24"/>
            <w:spacing w:val="5"/>
            <w:w w:val="100"/>
          </w:rPr>
          <w:t>ht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6"/>
            <w:w w:val="100"/>
          </w:rPr>
          <w:t>t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5"/>
            <w:w w:val="100"/>
          </w:rPr>
          <w:t>p://studen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6"/>
            <w:w w:val="100"/>
          </w:rPr>
          <w:t>t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3"/>
            <w:w w:val="100"/>
          </w:rPr>
          <w:t>w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5"/>
            <w:w w:val="100"/>
          </w:rPr>
          <w:t>e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-2"/>
            <w:w w:val="100"/>
          </w:rPr>
          <w:t>b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5"/>
            <w:w w:val="100"/>
          </w:rPr>
          <w:t>.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7"/>
            <w:w w:val="100"/>
          </w:rPr>
          <w:t>e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5"/>
            <w:w w:val="100"/>
          </w:rPr>
          <w:t>wu.edu/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-24"/>
            <w:w w:val="100"/>
          </w:rPr>
          <w:t>Y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5"/>
            <w:w w:val="100"/>
          </w:rPr>
          <w:t>our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2"/>
            <w:w w:val="100"/>
          </w:rPr>
          <w:t>U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5"/>
            <w:w w:val="100"/>
          </w:rPr>
          <w:t>ser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2"/>
            <w:w w:val="100"/>
          </w:rPr>
          <w:t>N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5"/>
            <w:w w:val="100"/>
          </w:rPr>
          <w:t>ame/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2"/>
            <w:w w:val="100"/>
          </w:rPr>
          <w:t>f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5"/>
            <w:w w:val="100"/>
          </w:rPr>
          <w:t>inal</w:t>
        </w:r>
        <w:r>
          <w:rPr>
            <w:rFonts w:ascii="Adobe Caslon Pro" w:hAnsi="Adobe Caslon Pro" w:cs="Adobe Caslon Pro" w:eastAsia="Adobe Caslon Pro"/>
            <w:sz w:val="24"/>
            <w:szCs w:val="24"/>
            <w:spacing w:val="0"/>
            <w:w w:val="100"/>
          </w:rPr>
        </w:r>
      </w:hyperlink>
    </w:p>
    <w:p>
      <w:pPr>
        <w:spacing w:before="0" w:after="0" w:line="557" w:lineRule="exact"/>
        <w:ind w:left="100" w:right="6606"/>
        <w:jc w:val="both"/>
        <w:rPr>
          <w:rFonts w:ascii="AdobeGothicStd-Bold" w:hAnsi="AdobeGothicStd-Bold" w:cs="AdobeGothicStd-Bold" w:eastAsia="AdobeGothicStd-Bold"/>
          <w:sz w:val="24"/>
          <w:szCs w:val="24"/>
        </w:rPr>
      </w:pPr>
      <w:rPr/>
      <w:r>
        <w:rPr>
          <w:rFonts w:ascii="AdobeGothicStd-Bold" w:hAnsi="AdobeGothicStd-Bold" w:cs="AdobeGothicStd-Bold" w:eastAsia="AdobeGothicStd-Bold"/>
          <w:sz w:val="24"/>
          <w:szCs w:val="24"/>
          <w:spacing w:val="0"/>
          <w:w w:val="100"/>
          <w:b/>
          <w:bCs/>
          <w:position w:val="-8"/>
        </w:rPr>
        <w:t>B.</w:t>
      </w:r>
      <w:r>
        <w:rPr>
          <w:rFonts w:ascii="AdobeGothicStd-Bold" w:hAnsi="AdobeGothicStd-Bold" w:cs="AdobeGothicStd-Bold" w:eastAsia="AdobeGothicStd-Bold"/>
          <w:sz w:val="24"/>
          <w:szCs w:val="24"/>
          <w:spacing w:val="0"/>
          <w:w w:val="100"/>
          <w:b/>
          <w:bCs/>
          <w:position w:val="-8"/>
        </w:rPr>
        <w:t> </w:t>
      </w:r>
      <w:r>
        <w:rPr>
          <w:rFonts w:ascii="AdobeGothicStd-Bold" w:hAnsi="AdobeGothicStd-Bold" w:cs="AdobeGothicStd-Bold" w:eastAsia="AdobeGothicStd-Bold"/>
          <w:sz w:val="24"/>
          <w:szCs w:val="24"/>
          <w:spacing w:val="0"/>
          <w:w w:val="100"/>
          <w:b/>
          <w:bCs/>
          <w:position w:val="-8"/>
        </w:rPr>
        <w:t>Redesign</w:t>
      </w:r>
      <w:r>
        <w:rPr>
          <w:rFonts w:ascii="AdobeGothicStd-Bold" w:hAnsi="AdobeGothicStd-Bold" w:cs="AdobeGothicStd-Bold" w:eastAsia="AdobeGothicStd-Bold"/>
          <w:sz w:val="24"/>
          <w:szCs w:val="24"/>
          <w:spacing w:val="0"/>
          <w:w w:val="100"/>
          <w:b/>
          <w:bCs/>
          <w:position w:val="-8"/>
        </w:rPr>
        <w:t> </w:t>
      </w:r>
      <w:r>
        <w:rPr>
          <w:rFonts w:ascii="AdobeGothicStd-Bold" w:hAnsi="AdobeGothicStd-Bold" w:cs="AdobeGothicStd-Bold" w:eastAsia="AdobeGothicStd-Bold"/>
          <w:sz w:val="24"/>
          <w:szCs w:val="24"/>
          <w:spacing w:val="0"/>
          <w:w w:val="100"/>
          <w:b/>
          <w:bCs/>
          <w:position w:val="-8"/>
        </w:rPr>
        <w:t>Your</w:t>
      </w:r>
      <w:r>
        <w:rPr>
          <w:rFonts w:ascii="AdobeGothicStd-Bold" w:hAnsi="AdobeGothicStd-Bold" w:cs="AdobeGothicStd-Bold" w:eastAsia="AdobeGothicStd-Bold"/>
          <w:sz w:val="24"/>
          <w:szCs w:val="24"/>
          <w:spacing w:val="0"/>
          <w:w w:val="100"/>
          <w:b/>
          <w:bCs/>
          <w:position w:val="-8"/>
        </w:rPr>
        <w:t> </w:t>
      </w:r>
      <w:r>
        <w:rPr>
          <w:rFonts w:ascii="AdobeGothicStd-Bold" w:hAnsi="AdobeGothicStd-Bold" w:cs="AdobeGothicStd-Bold" w:eastAsia="AdobeGothicStd-Bold"/>
          <w:sz w:val="24"/>
          <w:szCs w:val="24"/>
          <w:spacing w:val="0"/>
          <w:w w:val="100"/>
          <w:b/>
          <w:bCs/>
          <w:position w:val="-8"/>
        </w:rPr>
        <w:t>Website</w:t>
      </w:r>
      <w:r>
        <w:rPr>
          <w:rFonts w:ascii="AdobeGothicStd-Bold" w:hAnsi="AdobeGothicStd-Bold" w:cs="AdobeGothicStd-Bold" w:eastAsia="AdobeGothicStd-Bold"/>
          <w:sz w:val="24"/>
          <w:szCs w:val="24"/>
          <w:spacing w:val="0"/>
          <w:w w:val="100"/>
          <w:position w:val="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75" w:lineRule="auto"/>
        <w:ind w:left="100" w:right="351"/>
        <w:jc w:val="both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Redesig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y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ou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existin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g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ebsit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.</w:t>
      </w:r>
      <w:r>
        <w:rPr>
          <w:rFonts w:ascii="Adobe Caslon Pro" w:hAnsi="Adobe Caslon Pro" w:cs="Adobe Caslon Pro" w:eastAsia="Adobe Caslon Pro"/>
          <w:sz w:val="24"/>
          <w:szCs w:val="24"/>
          <w:spacing w:val="-18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Thi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ebsit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7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se</w:t>
      </w:r>
      <w:r>
        <w:rPr>
          <w:rFonts w:ascii="Adobe Caslon Pro" w:hAnsi="Adobe Caslon Pro" w:cs="Adobe Caslon Pro" w:eastAsia="Adobe Caslon Pro"/>
          <w:sz w:val="24"/>
          <w:szCs w:val="24"/>
          <w:spacing w:val="14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v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pers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na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ebsit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4"/>
          <w:szCs w:val="24"/>
          <w:spacing w:val="-7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po</w:t>
      </w:r>
      <w:r>
        <w:rPr>
          <w:rFonts w:ascii="Adobe Caslon Pro" w:hAnsi="Adobe Caslon Pro" w:cs="Adobe Caslon Pro" w:eastAsia="Adobe Caslon Pro"/>
          <w:sz w:val="24"/>
          <w:szCs w:val="24"/>
          <w:spacing w:val="8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f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oli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of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k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4"/>
          <w:szCs w:val="24"/>
          <w:spacing w:val="-7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m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k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-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b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7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v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b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4"/>
          <w:szCs w:val="24"/>
          <w:spacing w:val="-7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m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p</w:t>
      </w:r>
      <w:r>
        <w:rPr>
          <w:rFonts w:ascii="Adobe Caslon Pro" w:hAnsi="Adobe Caslon Pro" w:cs="Adobe Caslon Pro" w:eastAsia="Adobe Caslon Pro"/>
          <w:sz w:val="24"/>
          <w:szCs w:val="24"/>
          <w:spacing w:val="8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y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4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v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b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p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.</w:t>
      </w:r>
      <w:r>
        <w:rPr>
          <w:rFonts w:ascii="Adobe Caslon Pro" w:hAnsi="Adobe Caslon Pro" w:cs="Adobe Caslon Pro" w:eastAsia="Adobe Caslon Pro"/>
          <w:sz w:val="24"/>
          <w:szCs w:val="24"/>
          <w:spacing w:val="-18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h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f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h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wi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b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g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ene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ate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d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b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y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y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ou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.</w:t>
      </w:r>
      <w:r>
        <w:rPr>
          <w:rFonts w:ascii="Adobe Caslon Pro" w:hAnsi="Adobe Caslon Pro" w:cs="Adobe Caslon Pro" w:eastAsia="Adobe Caslon Pro"/>
          <w:sz w:val="24"/>
          <w:szCs w:val="24"/>
          <w:spacing w:val="-7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Ha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v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fun.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7049"/>
        <w:jc w:val="both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nten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Requi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ements: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0" w:right="-2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-2"/>
        </w:rPr>
        <w:t>•</w:t>
      </w:r>
      <w:r>
        <w:rPr>
          <w:rFonts w:ascii="Adobe Caslon Pro" w:hAnsi="Adobe Caslon Pro" w:cs="Adobe Caslon Pro" w:eastAsia="Adobe Caslon Pro"/>
          <w:sz w:val="24"/>
          <w:szCs w:val="24"/>
          <w:spacing w:val="37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3(th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  <w:position w:val="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ee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)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sepa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  <w:position w:val="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at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pa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  <w:position w:val="0"/>
        </w:rPr>
        <w:t>g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f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ntent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.</w:t>
      </w:r>
      <w:r>
        <w:rPr>
          <w:rFonts w:ascii="Adobe Caslon Pro" w:hAnsi="Adobe Caslon Pro" w:cs="Adobe Caslon Pro" w:eastAsia="Adobe Caslon Pro"/>
          <w:sz w:val="24"/>
          <w:szCs w:val="24"/>
          <w:spacing w:val="-7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.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g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H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m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,</w:t>
      </w:r>
      <w:r>
        <w:rPr>
          <w:rFonts w:ascii="Adobe Caslon Pro" w:hAnsi="Adobe Caslon Pro" w:cs="Adobe Caslon Pro" w:eastAsia="Adobe Caslon Pro"/>
          <w:sz w:val="24"/>
          <w:szCs w:val="24"/>
          <w:spacing w:val="-7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Ga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  <w:position w:val="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le</w:t>
      </w:r>
      <w:r>
        <w:rPr>
          <w:rFonts w:ascii="Adobe Caslon Pro" w:hAnsi="Adobe Caslon Pro" w:cs="Adobe Caslon Pro" w:eastAsia="Adobe Caslon Pro"/>
          <w:sz w:val="24"/>
          <w:szCs w:val="24"/>
          <w:spacing w:val="13"/>
          <w:w w:val="100"/>
          <w:position w:val="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-16"/>
          <w:w w:val="100"/>
          <w:position w:val="0"/>
        </w:rPr>
        <w:t>y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,</w:t>
      </w:r>
      <w:r>
        <w:rPr>
          <w:rFonts w:ascii="Adobe Caslon Pro" w:hAnsi="Adobe Caslon Pro" w:cs="Adobe Caslon Pro" w:eastAsia="Adobe Caslon Pro"/>
          <w:sz w:val="24"/>
          <w:szCs w:val="24"/>
          <w:spacing w:val="-7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-6"/>
          <w:w w:val="100"/>
          <w:position w:val="0"/>
        </w:rPr>
        <w:t>P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8"/>
          <w:w w:val="100"/>
          <w:position w:val="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  <w:position w:val="0"/>
        </w:rPr>
        <w:t>f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oli</w:t>
      </w:r>
      <w:r>
        <w:rPr>
          <w:rFonts w:ascii="Adobe Caslon Pro" w:hAnsi="Adobe Caslon Pro" w:cs="Adobe Caslon Pro" w:eastAsia="Adobe Caslon Pro"/>
          <w:sz w:val="24"/>
          <w:szCs w:val="24"/>
          <w:spacing w:val="-2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,</w:t>
      </w:r>
      <w:r>
        <w:rPr>
          <w:rFonts w:ascii="Adobe Caslon Pro" w:hAnsi="Adobe Caslon Pro" w:cs="Adobe Caslon Pro" w:eastAsia="Adobe Caslon Pro"/>
          <w:sz w:val="24"/>
          <w:szCs w:val="24"/>
          <w:spacing w:val="-7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Courses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,</w:t>
      </w:r>
      <w:r>
        <w:rPr>
          <w:rFonts w:ascii="Adobe Caslon Pro" w:hAnsi="Adobe Caslon Pro" w:cs="Adobe Caslon Pro" w:eastAsia="Adobe Caslon Pro"/>
          <w:sz w:val="24"/>
          <w:szCs w:val="24"/>
          <w:spacing w:val="-7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Links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,</w:t>
      </w:r>
      <w:r>
        <w:rPr>
          <w:rFonts w:ascii="Adobe Caslon Pro" w:hAnsi="Adobe Caslon Pro" w:cs="Adobe Caslon Pro" w:eastAsia="Adobe Caslon Pro"/>
          <w:sz w:val="24"/>
          <w:szCs w:val="24"/>
          <w:spacing w:val="-7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etc.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</w:r>
    </w:p>
    <w:p>
      <w:pPr>
        <w:spacing w:before="32" w:after="0" w:line="240" w:lineRule="auto"/>
        <w:ind w:left="460" w:right="-2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-2"/>
        </w:rPr>
        <w:t>•</w:t>
      </w:r>
      <w:r>
        <w:rPr>
          <w:rFonts w:ascii="Adobe Caslon Pro" w:hAnsi="Adobe Caslon Pro" w:cs="Adobe Caslon Pro" w:eastAsia="Adobe Caslon Pro"/>
          <w:sz w:val="24"/>
          <w:szCs w:val="24"/>
          <w:spacing w:val="37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Mai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  <w:position w:val="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avigati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n</w:t>
      </w:r>
    </w:p>
    <w:p>
      <w:pPr>
        <w:spacing w:before="12" w:after="0" w:line="240" w:lineRule="auto"/>
        <w:ind w:left="460" w:right="-2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-2"/>
        </w:rPr>
        <w:t>•</w:t>
      </w:r>
      <w:r>
        <w:rPr>
          <w:rFonts w:ascii="Adobe Caslon Pro" w:hAnsi="Adobe Caslon Pro" w:cs="Adobe Caslon Pro" w:eastAsia="Adobe Caslon Pro"/>
          <w:sz w:val="24"/>
          <w:szCs w:val="24"/>
          <w:spacing w:val="37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-5"/>
          <w:w w:val="100"/>
          <w:position w:val="0"/>
        </w:rPr>
        <w:t>F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  <w:position w:val="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v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g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n</w:t>
      </w:r>
    </w:p>
    <w:p>
      <w:pPr>
        <w:spacing w:before="12" w:after="0" w:line="240" w:lineRule="auto"/>
        <w:ind w:left="460" w:right="-2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-2"/>
        </w:rPr>
        <w:t>•</w:t>
      </w:r>
      <w:r>
        <w:rPr>
          <w:rFonts w:ascii="Adobe Caslon Pro" w:hAnsi="Adobe Caslon Pro" w:cs="Adobe Caslon Pro" w:eastAsia="Adobe Caslon Pro"/>
          <w:sz w:val="24"/>
          <w:szCs w:val="24"/>
          <w:spacing w:val="37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nt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  <w:position w:val="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-5"/>
          <w:w w:val="100"/>
          <w:position w:val="0"/>
        </w:rPr>
        <w:t>F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  <w:position w:val="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m</w:t>
      </w:r>
    </w:p>
    <w:p>
      <w:pPr>
        <w:jc w:val="left"/>
        <w:spacing w:after="0"/>
        <w:sectPr>
          <w:type w:val="continuous"/>
          <w:pgSz w:w="12240" w:h="15840"/>
          <w:pgMar w:top="1380" w:bottom="280" w:left="1340" w:right="1320"/>
        </w:sectPr>
      </w:pPr>
      <w:rPr/>
    </w:p>
    <w:p>
      <w:pPr>
        <w:spacing w:before="15" w:after="0" w:line="240" w:lineRule="auto"/>
        <w:ind w:left="100" w:right="-2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Desig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Requi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ements: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0" w:right="-2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-2"/>
        </w:rPr>
        <w:t>•</w:t>
      </w:r>
      <w:r>
        <w:rPr>
          <w:rFonts w:ascii="Adobe Caslon Pro" w:hAnsi="Adobe Caslon Pro" w:cs="Adobe Caslon Pro" w:eastAsia="Adobe Caslon Pro"/>
          <w:sz w:val="24"/>
          <w:szCs w:val="24"/>
          <w:spacing w:val="37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Meet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minima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  <w:position w:val="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estheti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-5"/>
          <w:w w:val="100"/>
          <w:position w:val="0"/>
        </w:rPr>
        <w:t>F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oundati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b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  <w:position w:val="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d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  <w:position w:val="0"/>
        </w:rPr>
        <w:t>g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e</w:t>
      </w:r>
    </w:p>
    <w:p>
      <w:pPr>
        <w:spacing w:before="12" w:after="0" w:line="240" w:lineRule="auto"/>
        <w:ind w:left="820" w:right="-2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-2"/>
        </w:rPr>
        <w:t>•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color w:val="021EAA"/>
          <w:spacing w:val="0"/>
          <w:w w:val="100"/>
          <w:position w:val="0"/>
        </w:rPr>
      </w:r>
      <w:hyperlink r:id="rId7"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u w:val="single" w:color="021EAA"/>
            <w:position w:val="0"/>
          </w:rPr>
          <w:t>ht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6"/>
            <w:w w:val="100"/>
            <w:u w:val="single" w:color="021EAA"/>
            <w:position w:val="0"/>
          </w:rPr>
          <w:t>t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6"/>
            <w:w w:val="100"/>
            <w:u w:val="single" w:color="021EAA"/>
            <w:position w:val="0"/>
          </w:rPr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u w:val="single" w:color="021EAA"/>
            <w:position w:val="0"/>
          </w:rPr>
          <w:t>p://teamt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2"/>
            <w:w w:val="100"/>
            <w:u w:val="single" w:color="021EAA"/>
            <w:position w:val="0"/>
          </w:rPr>
          <w:t>r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2"/>
            <w:w w:val="100"/>
            <w:u w:val="single" w:color="021EAA"/>
            <w:position w:val="0"/>
          </w:rPr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u w:val="single" w:color="021EAA"/>
            <w:position w:val="0"/>
          </w:rPr>
          <w:t>eehous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3"/>
            <w:w w:val="100"/>
            <w:u w:val="single" w:color="021EAA"/>
            <w:position w:val="0"/>
          </w:rPr>
          <w:t>e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3"/>
            <w:w w:val="100"/>
            <w:u w:val="single" w:color="021EAA"/>
            <w:position w:val="0"/>
          </w:rPr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u w:val="single" w:color="021EAA"/>
            <w:position w:val="0"/>
          </w:rPr>
          <w:t>.c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4"/>
            <w:w w:val="100"/>
            <w:u w:val="single" w:color="021EAA"/>
            <w:position w:val="0"/>
          </w:rPr>
          <w:t>o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4"/>
            <w:w w:val="100"/>
            <w:u w:val="single" w:color="021EAA"/>
            <w:position w:val="0"/>
          </w:rPr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u w:val="single" w:color="021EAA"/>
            <w:position w:val="0"/>
          </w:rPr>
          <w:t>m/lib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6"/>
            <w:w w:val="100"/>
            <w:u w:val="single" w:color="021EAA"/>
            <w:position w:val="0"/>
          </w:rPr>
          <w:t>r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6"/>
            <w:w w:val="100"/>
            <w:u w:val="single" w:color="021EAA"/>
            <w:position w:val="0"/>
          </w:rPr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u w:val="single" w:color="021EAA"/>
            <w:position w:val="0"/>
          </w:rPr>
          <w:t>a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13"/>
            <w:w w:val="100"/>
            <w:u w:val="single" w:color="021EAA"/>
            <w:position w:val="0"/>
          </w:rPr>
          <w:t>r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13"/>
            <w:w w:val="100"/>
            <w:u w:val="single" w:color="021EAA"/>
            <w:position w:val="0"/>
          </w:rPr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u w:val="single" w:color="021EAA"/>
            <w:position w:val="0"/>
          </w:rPr>
          <w:t>y/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3"/>
            <w:w w:val="100"/>
            <w:u w:val="single" w:color="021EAA"/>
            <w:position w:val="0"/>
          </w:rPr>
          <w:t>w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3"/>
            <w:w w:val="100"/>
            <w:u w:val="single" w:color="021EAA"/>
            <w:position w:val="0"/>
          </w:rPr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u w:val="single" w:color="021EAA"/>
            <w:position w:val="0"/>
          </w:rPr>
          <w:t>ebsites/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4"/>
            <w:w w:val="100"/>
            <w:u w:val="single" w:color="021EAA"/>
            <w:position w:val="0"/>
          </w:rPr>
          <w:t>a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4"/>
            <w:w w:val="100"/>
            <w:u w:val="single" w:color="021EAA"/>
            <w:position w:val="0"/>
          </w:rPr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u w:val="single" w:color="021EAA"/>
            <w:position w:val="0"/>
          </w:rPr>
          <w:t>esthetic-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6"/>
            <w:w w:val="100"/>
            <w:u w:val="single" w:color="021EAA"/>
            <w:position w:val="0"/>
          </w:rPr>
          <w:t>f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6"/>
            <w:w w:val="100"/>
            <w:u w:val="single" w:color="021EAA"/>
            <w:position w:val="0"/>
          </w:rPr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u w:val="single" w:color="021EAA"/>
            <w:position w:val="0"/>
          </w:rPr>
          <w:t>oundati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4"/>
            <w:w w:val="100"/>
            <w:u w:val="single" w:color="021EAA"/>
            <w:position w:val="0"/>
          </w:rPr>
          <w:t>o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4"/>
            <w:w w:val="100"/>
            <w:u w:val="single" w:color="021EAA"/>
            <w:position w:val="0"/>
          </w:rPr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u w:val="single" w:color="021EAA"/>
            <w:position w:val="0"/>
          </w:rPr>
          <w:t>ns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position w:val="0"/>
          </w:rPr>
        </w:r>
        <w:r>
          <w:rPr>
            <w:rFonts w:ascii="Adobe Caslon Pro" w:hAnsi="Adobe Caslon Pro" w:cs="Adobe Caslon Pro" w:eastAsia="Adobe Caslon Pro"/>
            <w:sz w:val="24"/>
            <w:szCs w:val="24"/>
            <w:color w:val="000000"/>
            <w:spacing w:val="0"/>
            <w:w w:val="100"/>
            <w:position w:val="0"/>
          </w:rPr>
        </w:r>
      </w:hyperlink>
    </w:p>
    <w:p>
      <w:pPr>
        <w:spacing w:before="12" w:after="0" w:line="240" w:lineRule="auto"/>
        <w:ind w:left="460" w:right="-2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-2"/>
        </w:rPr>
        <w:t>•</w:t>
      </w:r>
      <w:r>
        <w:rPr>
          <w:rFonts w:ascii="Adobe Caslon Pro" w:hAnsi="Adobe Caslon Pro" w:cs="Adobe Caslon Pro" w:eastAsia="Adobe Caslon Pro"/>
          <w:sz w:val="24"/>
          <w:szCs w:val="24"/>
          <w:spacing w:val="37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  <w:position w:val="0"/>
        </w:rPr>
        <w:t>U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f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8"/>
          <w:w w:val="100"/>
          <w:position w:val="0"/>
        </w:rPr>
        <w:t>P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h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h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p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  <w:position w:val="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  <w:position w:val="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b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m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s</w:t>
      </w:r>
    </w:p>
    <w:p>
      <w:pPr>
        <w:spacing w:before="32" w:after="0" w:line="240" w:lineRule="auto"/>
        <w:ind w:left="460" w:right="-2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-2"/>
        </w:rPr>
        <w:t>•</w:t>
      </w:r>
      <w:r>
        <w:rPr>
          <w:rFonts w:ascii="Adobe Caslon Pro" w:hAnsi="Adobe Caslon Pro" w:cs="Adobe Caslon Pro" w:eastAsia="Adobe Caslon Pro"/>
          <w:sz w:val="24"/>
          <w:szCs w:val="24"/>
          <w:spacing w:val="37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  <w:position w:val="0"/>
        </w:rPr>
        <w:t>U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f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G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g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-14"/>
          <w:w w:val="100"/>
          <w:position w:val="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b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-5"/>
          <w:w w:val="100"/>
          <w:position w:val="0"/>
        </w:rPr>
        <w:t>F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s</w:t>
      </w:r>
    </w:p>
    <w:p>
      <w:pPr>
        <w:spacing w:before="12" w:after="0" w:line="240" w:lineRule="auto"/>
        <w:ind w:left="460" w:right="-2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-2"/>
        </w:rPr>
        <w:t>•</w:t>
      </w:r>
      <w:r>
        <w:rPr>
          <w:rFonts w:ascii="Adobe Caslon Pro" w:hAnsi="Adobe Caslon Pro" w:cs="Adobe Caslon Pro" w:eastAsia="Adobe Caslon Pro"/>
          <w:sz w:val="24"/>
          <w:szCs w:val="24"/>
          <w:spacing w:val="37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Opti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na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Re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  <w:position w:val="0"/>
        </w:rPr>
        <w:t>f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  <w:position w:val="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enc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-1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-17"/>
          <w:w w:val="100"/>
          <w:position w:val="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  <w:position w:val="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eeHous</w:t>
      </w:r>
      <w:r>
        <w:rPr>
          <w:rFonts w:ascii="Adobe Caslon Pro" w:hAnsi="Adobe Caslon Pro" w:cs="Adobe Caslon Pro" w:eastAsia="Adobe Caslon Pro"/>
          <w:sz w:val="24"/>
          <w:szCs w:val="24"/>
          <w:spacing w:val="7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-10"/>
          <w:w w:val="100"/>
          <w:position w:val="0"/>
        </w:rPr>
        <w:t>’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s</w:t>
      </w:r>
    </w:p>
    <w:p>
      <w:pPr>
        <w:spacing w:before="32" w:after="0" w:line="240" w:lineRule="auto"/>
        <w:ind w:left="820" w:right="-2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-2"/>
        </w:rPr>
        <w:t>•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color w:val="021EAA"/>
          <w:spacing w:val="0"/>
          <w:w w:val="100"/>
          <w:position w:val="0"/>
        </w:rPr>
      </w:r>
      <w:hyperlink r:id="rId8"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u w:val="single" w:color="021EAA"/>
            <w:position w:val="0"/>
          </w:rPr>
          <w:t>ht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6"/>
            <w:w w:val="100"/>
            <w:u w:val="single" w:color="021EAA"/>
            <w:position w:val="0"/>
          </w:rPr>
          <w:t>t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6"/>
            <w:w w:val="100"/>
            <w:u w:val="single" w:color="021EAA"/>
            <w:position w:val="0"/>
          </w:rPr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u w:val="single" w:color="021EAA"/>
            <w:position w:val="0"/>
          </w:rPr>
          <w:t>p://teamt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2"/>
            <w:w w:val="100"/>
            <w:u w:val="single" w:color="021EAA"/>
            <w:position w:val="0"/>
          </w:rPr>
          <w:t>r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2"/>
            <w:w w:val="100"/>
            <w:u w:val="single" w:color="021EAA"/>
            <w:position w:val="0"/>
          </w:rPr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u w:val="single" w:color="021EAA"/>
            <w:position w:val="0"/>
          </w:rPr>
          <w:t>eehous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3"/>
            <w:w w:val="100"/>
            <w:u w:val="single" w:color="021EAA"/>
            <w:position w:val="0"/>
          </w:rPr>
          <w:t>e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3"/>
            <w:w w:val="100"/>
            <w:u w:val="single" w:color="021EAA"/>
            <w:position w:val="0"/>
          </w:rPr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u w:val="single" w:color="021EAA"/>
            <w:position w:val="0"/>
          </w:rPr>
          <w:t>.c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4"/>
            <w:w w:val="100"/>
            <w:u w:val="single" w:color="021EAA"/>
            <w:position w:val="0"/>
          </w:rPr>
          <w:t>o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4"/>
            <w:w w:val="100"/>
            <w:u w:val="single" w:color="021EAA"/>
            <w:position w:val="0"/>
          </w:rPr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u w:val="single" w:color="021EAA"/>
            <w:position w:val="0"/>
          </w:rPr>
          <w:t>m/lib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6"/>
            <w:w w:val="100"/>
            <w:u w:val="single" w:color="021EAA"/>
            <w:position w:val="0"/>
          </w:rPr>
          <w:t>r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6"/>
            <w:w w:val="100"/>
            <w:u w:val="single" w:color="021EAA"/>
            <w:position w:val="0"/>
          </w:rPr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u w:val="single" w:color="021EAA"/>
            <w:position w:val="0"/>
          </w:rPr>
          <w:t>a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13"/>
            <w:w w:val="100"/>
            <w:u w:val="single" w:color="021EAA"/>
            <w:position w:val="0"/>
          </w:rPr>
          <w:t>r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13"/>
            <w:w w:val="100"/>
            <w:u w:val="single" w:color="021EAA"/>
            <w:position w:val="0"/>
          </w:rPr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u w:val="single" w:color="021EAA"/>
            <w:position w:val="0"/>
          </w:rPr>
          <w:t>y/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3"/>
            <w:w w:val="100"/>
            <w:u w:val="single" w:color="021EAA"/>
            <w:position w:val="0"/>
          </w:rPr>
          <w:t>w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3"/>
            <w:w w:val="100"/>
            <w:u w:val="single" w:color="021EAA"/>
            <w:position w:val="0"/>
          </w:rPr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u w:val="single" w:color="021EAA"/>
            <w:position w:val="0"/>
          </w:rPr>
          <w:t>ebsites/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4"/>
            <w:w w:val="100"/>
            <w:u w:val="single" w:color="021EAA"/>
            <w:position w:val="0"/>
          </w:rPr>
          <w:t>p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4"/>
            <w:w w:val="100"/>
            <w:u w:val="single" w:color="021EAA"/>
            <w:position w:val="0"/>
          </w:rPr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u w:val="single" w:color="021EAA"/>
            <w:position w:val="0"/>
          </w:rPr>
          <w:t>hotoshop-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6"/>
            <w:w w:val="100"/>
            <w:u w:val="single" w:color="021EAA"/>
            <w:position w:val="0"/>
          </w:rPr>
          <w:t>f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6"/>
            <w:w w:val="100"/>
            <w:u w:val="single" w:color="021EAA"/>
            <w:position w:val="0"/>
          </w:rPr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u w:val="single" w:color="021EAA"/>
            <w:position w:val="0"/>
          </w:rPr>
          <w:t>oundati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4"/>
            <w:w w:val="100"/>
            <w:u w:val="single" w:color="021EAA"/>
            <w:position w:val="0"/>
          </w:rPr>
          <w:t>o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4"/>
            <w:w w:val="100"/>
            <w:u w:val="single" w:color="021EAA"/>
            <w:position w:val="0"/>
          </w:rPr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u w:val="single" w:color="021EAA"/>
            <w:position w:val="0"/>
          </w:rPr>
          <w:t>ns</w:t>
        </w:r>
        <w:r>
          <w:rPr>
            <w:rFonts w:ascii="Adobe Caslon Pro" w:hAnsi="Adobe Caslon Pro" w:cs="Adobe Caslon Pro" w:eastAsia="Adobe Caslon Pro"/>
            <w:sz w:val="24"/>
            <w:szCs w:val="24"/>
            <w:color w:val="021EAA"/>
            <w:spacing w:val="5"/>
            <w:w w:val="100"/>
            <w:position w:val="0"/>
          </w:rPr>
        </w:r>
        <w:r>
          <w:rPr>
            <w:rFonts w:ascii="Adobe Caslon Pro" w:hAnsi="Adobe Caslon Pro" w:cs="Adobe Caslon Pro" w:eastAsia="Adobe Caslon Pro"/>
            <w:sz w:val="24"/>
            <w:szCs w:val="24"/>
            <w:color w:val="000000"/>
            <w:spacing w:val="0"/>
            <w:w w:val="100"/>
            <w:position w:val="0"/>
          </w:rPr>
        </w:r>
      </w:hyperlink>
    </w:p>
    <w:p>
      <w:pPr>
        <w:spacing w:before="12" w:after="0" w:line="240" w:lineRule="auto"/>
        <w:ind w:left="820" w:right="-2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b/>
          <w:bCs/>
          <w:position w:val="-2"/>
        </w:rPr>
        <w:t>•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b/>
          <w:bCs/>
          <w:position w:val="-2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  <w:b/>
          <w:bCs/>
          <w:position w:val="-2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b/>
          <w:bCs/>
          <w:position w:val="0"/>
        </w:rPr>
        <w:t>U</w:t>
      </w:r>
      <w:r>
        <w:rPr>
          <w:rFonts w:ascii="Adobe Caslon Pro" w:hAnsi="Adobe Caslon Pro" w:cs="Adobe Caslon Pro" w:eastAsia="Adobe Caslon Pro"/>
          <w:sz w:val="24"/>
          <w:szCs w:val="24"/>
          <w:spacing w:val="7"/>
          <w:w w:val="100"/>
          <w:b/>
          <w:bCs/>
          <w:position w:val="0"/>
        </w:rPr>
        <w:t>P</w:t>
      </w:r>
      <w:r>
        <w:rPr>
          <w:rFonts w:ascii="Adobe Caslon Pro" w:hAnsi="Adobe Caslon Pro" w:cs="Adobe Caslon Pro" w:eastAsia="Adobe Caslon Pro"/>
          <w:sz w:val="24"/>
          <w:szCs w:val="24"/>
          <w:spacing w:val="-2"/>
          <w:w w:val="100"/>
          <w:b/>
          <w:bCs/>
          <w:position w:val="0"/>
        </w:rPr>
        <w:t>D</w:t>
      </w:r>
      <w:r>
        <w:rPr>
          <w:rFonts w:ascii="Adobe Caslon Pro" w:hAnsi="Adobe Caslon Pro" w:cs="Adobe Caslon Pro" w:eastAsia="Adobe Caslon Pro"/>
          <w:sz w:val="24"/>
          <w:szCs w:val="24"/>
          <w:spacing w:val="-16"/>
          <w:w w:val="100"/>
          <w:b/>
          <w:bCs/>
          <w:position w:val="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7"/>
          <w:w w:val="100"/>
          <w:b/>
          <w:bCs/>
          <w:position w:val="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b/>
          <w:bCs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b/>
          <w:bCs/>
          <w:position w:val="0"/>
        </w:rPr>
        <w:t>: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  <w:b/>
          <w:bCs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b/>
          <w:bCs/>
          <w:position w:val="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  <w:b/>
          <w:bCs/>
          <w:position w:val="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b/>
          <w:bCs/>
          <w:position w:val="0"/>
        </w:rPr>
        <w:t>eat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b/>
          <w:bCs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b/>
          <w:bCs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b/>
          <w:bCs/>
          <w:position w:val="0"/>
        </w:rPr>
        <w:t>PS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b/>
          <w:bCs/>
          <w:position w:val="0"/>
        </w:rPr>
        <w:t>D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b/>
          <w:bCs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b/>
          <w:bCs/>
          <w:position w:val="0"/>
        </w:rPr>
        <w:t>fil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b/>
          <w:bCs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b/>
          <w:bCs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b/>
          <w:bCs/>
          <w:position w:val="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b/>
          <w:bCs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b/>
          <w:bCs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b/>
          <w:bCs/>
          <w:position w:val="0"/>
        </w:rPr>
        <w:t>mo</w:t>
      </w:r>
      <w:r>
        <w:rPr>
          <w:rFonts w:ascii="Adobe Caslon Pro" w:hAnsi="Adobe Caslon Pro" w:cs="Adobe Caslon Pro" w:eastAsia="Adobe Caslon Pro"/>
          <w:sz w:val="24"/>
          <w:szCs w:val="24"/>
          <w:spacing w:val="7"/>
          <w:w w:val="100"/>
          <w:b/>
          <w:bCs/>
          <w:position w:val="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b/>
          <w:bCs/>
          <w:position w:val="0"/>
        </w:rPr>
        <w:t>ku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b/>
          <w:bCs/>
          <w:position w:val="0"/>
        </w:rPr>
        <w:t>p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b/>
          <w:bCs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b/>
          <w:bCs/>
          <w:position w:val="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  <w:b/>
          <w:bCs/>
          <w:position w:val="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  <w:b/>
          <w:bCs/>
          <w:position w:val="0"/>
        </w:rPr>
        <w:t>y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b/>
          <w:bCs/>
          <w:position w:val="0"/>
        </w:rPr>
        <w:t>ou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b/>
          <w:bCs/>
          <w:position w:val="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b/>
          <w:bCs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b/>
          <w:bCs/>
          <w:position w:val="0"/>
        </w:rPr>
        <w:t>&amp;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b/>
          <w:bCs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  <w:b/>
          <w:bCs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b/>
          <w:bCs/>
          <w:position w:val="0"/>
        </w:rPr>
        <w:t>xpo</w:t>
      </w:r>
      <w:r>
        <w:rPr>
          <w:rFonts w:ascii="Adobe Caslon Pro" w:hAnsi="Adobe Caslon Pro" w:cs="Adobe Caslon Pro" w:eastAsia="Adobe Caslon Pro"/>
          <w:sz w:val="24"/>
          <w:szCs w:val="24"/>
          <w:spacing w:val="11"/>
          <w:w w:val="100"/>
          <w:b/>
          <w:bCs/>
          <w:position w:val="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b/>
          <w:bCs/>
          <w:position w:val="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b/>
          <w:bCs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b/>
          <w:bCs/>
          <w:position w:val="0"/>
        </w:rPr>
        <w:t>ima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  <w:b/>
          <w:bCs/>
          <w:position w:val="0"/>
        </w:rPr>
        <w:t>g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b/>
          <w:bCs/>
          <w:position w:val="0"/>
        </w:rPr>
        <w:t>es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-18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h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7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q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u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m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s</w:t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0" w:right="-20"/>
        <w:jc w:val="left"/>
        <w:tabs>
          <w:tab w:pos="820" w:val="left"/>
        </w:tabs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-2"/>
        </w:rPr>
        <w:t>•</w:t>
        <w:tab/>
      </w:r>
      <w:r>
        <w:rPr>
          <w:rFonts w:ascii="Adobe Caslon Pro" w:hAnsi="Adobe Caslon Pro" w:cs="Adobe Caslon Pro" w:eastAsia="Adobe Caslon Pro"/>
          <w:sz w:val="24"/>
          <w:szCs w:val="24"/>
          <w:spacing w:val="7"/>
          <w:w w:val="100"/>
          <w:position w:val="0"/>
        </w:rPr>
        <w:t>H</w:t>
      </w:r>
      <w:r>
        <w:rPr>
          <w:rFonts w:ascii="Adobe Caslon Pro" w:hAnsi="Adobe Caslon Pro" w:cs="Adobe Caslon Pro" w:eastAsia="Adobe Caslon Pro"/>
          <w:sz w:val="24"/>
          <w:szCs w:val="24"/>
          <w:spacing w:val="8"/>
          <w:w w:val="100"/>
          <w:position w:val="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M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5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m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s</w:t>
      </w:r>
    </w:p>
    <w:p>
      <w:pPr>
        <w:spacing w:before="12" w:after="0" w:line="240" w:lineRule="auto"/>
        <w:ind w:left="460" w:right="-20"/>
        <w:jc w:val="left"/>
        <w:tabs>
          <w:tab w:pos="820" w:val="left"/>
        </w:tabs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-2"/>
        </w:rPr>
        <w:t>•</w:t>
        <w:tab/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CSS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2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/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CSS3: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</w:r>
    </w:p>
    <w:p>
      <w:pPr>
        <w:spacing w:before="12" w:after="0" w:line="240" w:lineRule="auto"/>
        <w:ind w:left="820" w:right="-2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-2"/>
        </w:rPr>
        <w:t>•</w:t>
      </w:r>
      <w:r>
        <w:rPr>
          <w:rFonts w:ascii="Adobe Caslon Pro" w:hAnsi="Adobe Caslon Pro" w:cs="Adobe Caslon Pro" w:eastAsia="Adobe Caslon Pro"/>
          <w:sz w:val="24"/>
          <w:szCs w:val="24"/>
          <w:spacing w:val="37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-6"/>
          <w:w w:val="100"/>
          <w:position w:val="0"/>
        </w:rPr>
        <w:t>P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g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p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  <w:position w:val="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p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8"/>
          <w:w w:val="100"/>
          <w:position w:val="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s</w:t>
      </w:r>
    </w:p>
    <w:p>
      <w:pPr>
        <w:spacing w:before="32" w:after="0" w:line="240" w:lineRule="auto"/>
        <w:ind w:left="820" w:right="-2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-2"/>
        </w:rPr>
        <w:t>•</w:t>
      </w:r>
      <w:r>
        <w:rPr>
          <w:rFonts w:ascii="Adobe Caslon Pro" w:hAnsi="Adobe Caslon Pro" w:cs="Adobe Caslon Pro" w:eastAsia="Adobe Caslon Pro"/>
          <w:sz w:val="24"/>
          <w:szCs w:val="24"/>
          <w:spacing w:val="37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CS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8"/>
          <w:w w:val="100"/>
          <w:position w:val="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p</w:t>
      </w:r>
      <w:r>
        <w:rPr>
          <w:rFonts w:ascii="Adobe Caslon Pro" w:hAnsi="Adobe Caslon Pro" w:cs="Adobe Caslon Pro" w:eastAsia="Adobe Caslon Pro"/>
          <w:sz w:val="24"/>
          <w:szCs w:val="24"/>
          <w:spacing w:val="7"/>
          <w:w w:val="100"/>
          <w:position w:val="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ites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</w:r>
    </w:p>
    <w:p>
      <w:pPr>
        <w:spacing w:before="12" w:after="0" w:line="240" w:lineRule="auto"/>
        <w:ind w:left="820" w:right="-2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-2"/>
        </w:rPr>
        <w:t>•</w:t>
      </w:r>
      <w:r>
        <w:rPr>
          <w:rFonts w:ascii="Adobe Caslon Pro" w:hAnsi="Adobe Caslon Pro" w:cs="Adobe Caslon Pro" w:eastAsia="Adobe Caslon Pro"/>
          <w:sz w:val="24"/>
          <w:szCs w:val="24"/>
          <w:spacing w:val="37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  <w:position w:val="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d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v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d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3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s</w:t>
      </w:r>
    </w:p>
    <w:p>
      <w:pPr>
        <w:spacing w:before="32" w:after="0" w:line="240" w:lineRule="auto"/>
        <w:ind w:left="820" w:right="-2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-2"/>
        </w:rPr>
        <w:t>•</w:t>
      </w:r>
      <w:r>
        <w:rPr>
          <w:rFonts w:ascii="Adobe Caslon Pro" w:hAnsi="Adobe Caslon Pro" w:cs="Adobe Caslon Pro" w:eastAsia="Adobe Caslon Pro"/>
          <w:sz w:val="24"/>
          <w:szCs w:val="24"/>
          <w:spacing w:val="37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CSS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3</w:t>
      </w:r>
      <w:r>
        <w:rPr>
          <w:rFonts w:ascii="Adobe Caslon Pro" w:hAnsi="Adobe Caslon Pro" w:cs="Adobe Caslon Pro" w:eastAsia="Adobe Caslon Pro"/>
          <w:sz w:val="24"/>
          <w:szCs w:val="24"/>
          <w:spacing w:val="-1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-13"/>
          <w:w w:val="100"/>
          <w:position w:val="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7"/>
          <w:w w:val="100"/>
          <w:position w:val="0"/>
        </w:rPr>
        <w:t>y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pog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  <w:position w:val="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  <w:position w:val="0"/>
        </w:rPr>
        <w:t>p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  <w:position w:val="0"/>
        </w:rPr>
        <w:t>h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y</w:t>
      </w:r>
    </w:p>
    <w:p>
      <w:pPr>
        <w:spacing w:before="12" w:after="0" w:line="240" w:lineRule="auto"/>
        <w:ind w:left="820" w:right="-2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-2"/>
        </w:rPr>
        <w:t>•</w:t>
      </w:r>
      <w:r>
        <w:rPr>
          <w:rFonts w:ascii="Adobe Caslon Pro" w:hAnsi="Adobe Caslon Pro" w:cs="Adobe Caslon Pro" w:eastAsia="Adobe Caslon Pro"/>
          <w:sz w:val="24"/>
          <w:szCs w:val="24"/>
          <w:spacing w:val="37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CSS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3</w:t>
      </w:r>
      <w:r>
        <w:rPr>
          <w:rFonts w:ascii="Adobe Caslon Pro" w:hAnsi="Adobe Caslon Pro" w:cs="Adobe Caslon Pro" w:eastAsia="Adobe Caslon Pro"/>
          <w:sz w:val="24"/>
          <w:szCs w:val="24"/>
          <w:spacing w:val="-1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-17"/>
          <w:w w:val="100"/>
          <w:position w:val="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  <w:position w:val="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ansiti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ns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</w:r>
    </w:p>
    <w:p>
      <w:pPr>
        <w:spacing w:before="12" w:after="0" w:line="240" w:lineRule="auto"/>
        <w:ind w:left="820" w:right="-2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-2"/>
        </w:rPr>
        <w:t>•</w:t>
      </w:r>
      <w:r>
        <w:rPr>
          <w:rFonts w:ascii="Adobe Caslon Pro" w:hAnsi="Adobe Caslon Pro" w:cs="Adobe Caslon Pro" w:eastAsia="Adobe Caslon Pro"/>
          <w:sz w:val="24"/>
          <w:szCs w:val="24"/>
          <w:spacing w:val="37"/>
          <w:w w:val="100"/>
          <w:position w:val="-2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CSS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3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  <w:position w:val="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  <w:position w:val="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  <w:position w:val="0"/>
        </w:rPr>
        <w:t>nimati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  <w:position w:val="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  <w:position w:val="0"/>
        </w:rPr>
        <w:t>n</w:t>
      </w:r>
    </w:p>
    <w:p>
      <w:pPr>
        <w:spacing w:before="43" w:after="0" w:line="240" w:lineRule="auto"/>
        <w:ind w:left="100" w:right="-20"/>
        <w:jc w:val="left"/>
        <w:rPr>
          <w:rFonts w:ascii="AdobeGothicStd-Bold" w:hAnsi="AdobeGothicStd-Bold" w:cs="AdobeGothicStd-Bold" w:eastAsia="AdobeGothicStd-Bold"/>
          <w:sz w:val="24"/>
          <w:szCs w:val="24"/>
        </w:rPr>
      </w:pPr>
      <w:rPr/>
      <w:r>
        <w:rPr>
          <w:rFonts w:ascii="AdobeGothicStd-Bold" w:hAnsi="AdobeGothicStd-Bold" w:cs="AdobeGothicStd-Bold" w:eastAsia="AdobeGothicStd-Bold"/>
          <w:sz w:val="24"/>
          <w:szCs w:val="24"/>
          <w:spacing w:val="0"/>
          <w:w w:val="100"/>
          <w:b/>
          <w:bCs/>
        </w:rPr>
        <w:t>C.</w:t>
      </w:r>
      <w:r>
        <w:rPr>
          <w:rFonts w:ascii="AdobeGothicStd-Bold" w:hAnsi="AdobeGothicStd-Bold" w:cs="AdobeGothicStd-Bold" w:eastAsia="AdobeGothicStd-Bold"/>
          <w:sz w:val="24"/>
          <w:szCs w:val="24"/>
          <w:spacing w:val="0"/>
          <w:w w:val="100"/>
          <w:b/>
          <w:bCs/>
        </w:rPr>
        <w:t> </w:t>
      </w:r>
      <w:r>
        <w:rPr>
          <w:rFonts w:ascii="AdobeGothicStd-Bold" w:hAnsi="AdobeGothicStd-Bold" w:cs="AdobeGothicStd-Bold" w:eastAsia="AdobeGothicStd-Bold"/>
          <w:sz w:val="24"/>
          <w:szCs w:val="24"/>
          <w:spacing w:val="0"/>
          <w:w w:val="100"/>
          <w:b/>
          <w:bCs/>
        </w:rPr>
        <w:t>Attribution</w:t>
      </w:r>
      <w:r>
        <w:rPr>
          <w:rFonts w:ascii="AdobeGothicStd-Bold" w:hAnsi="AdobeGothicStd-Bold" w:cs="AdobeGothicStd-Bold" w:eastAsia="AdobeGothicStd-Bold"/>
          <w:sz w:val="24"/>
          <w:szCs w:val="24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83" w:lineRule="auto"/>
        <w:ind w:left="100" w:right="38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Lis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th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sou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s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f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y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ntent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4"/>
          <w:szCs w:val="24"/>
          <w:spacing w:val="-7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8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7"/>
          <w:w w:val="100"/>
        </w:rPr>
        <w:t>y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pog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p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h</w:t>
      </w:r>
      <w:r>
        <w:rPr>
          <w:rFonts w:ascii="Adobe Caslon Pro" w:hAnsi="Adobe Caslon Pro" w:cs="Adobe Caslon Pro" w:eastAsia="Adobe Caslon Pro"/>
          <w:sz w:val="24"/>
          <w:szCs w:val="24"/>
          <w:spacing w:val="-16"/>
          <w:w w:val="100"/>
        </w:rPr>
        <w:t>y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4"/>
          <w:szCs w:val="24"/>
          <w:spacing w:val="-7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ima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g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es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4"/>
          <w:szCs w:val="24"/>
          <w:spacing w:val="-7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i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l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lust</w:t>
      </w:r>
      <w:r>
        <w:rPr>
          <w:rFonts w:ascii="Adobe Caslon Pro" w:hAnsi="Adobe Caslon Pro" w:cs="Adobe Caslon Pro" w:eastAsia="Adobe Caslon Pro"/>
          <w:sz w:val="24"/>
          <w:szCs w:val="24"/>
          <w:spacing w:val="6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ati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ns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,</w:t>
      </w:r>
      <w:r>
        <w:rPr>
          <w:rFonts w:ascii="Adobe Caslon Pro" w:hAnsi="Adobe Caslon Pro" w:cs="Adobe Caslon Pro" w:eastAsia="Adobe Caslon Pro"/>
          <w:sz w:val="24"/>
          <w:szCs w:val="24"/>
          <w:spacing w:val="-7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sou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cod</w:t>
      </w:r>
      <w:r>
        <w:rPr>
          <w:rFonts w:ascii="Adobe Caslon Pro" w:hAnsi="Adobe Caslon Pro" w:cs="Adobe Caslon Pro" w:eastAsia="Adobe Caslon Pro"/>
          <w:sz w:val="24"/>
          <w:szCs w:val="24"/>
          <w:spacing w:val="3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.</w:t>
      </w:r>
      <w:r>
        <w:rPr>
          <w:rFonts w:ascii="Adobe Caslon Pro" w:hAnsi="Adobe Caslon Pro" w:cs="Adobe Caslon Pro" w:eastAsia="Adobe Caslon Pro"/>
          <w:sz w:val="24"/>
          <w:szCs w:val="24"/>
          <w:spacing w:val="-7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Repea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as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needed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.</w:t>
      </w:r>
      <w:r>
        <w:rPr>
          <w:rFonts w:ascii="Adobe Caslon Pro" w:hAnsi="Adobe Caslon Pro" w:cs="Adobe Caslon Pro" w:eastAsia="Adobe Caslon Pro"/>
          <w:sz w:val="24"/>
          <w:szCs w:val="24"/>
          <w:spacing w:val="-7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Bor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w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&amp;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mak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y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ou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wn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.</w:t>
      </w:r>
      <w:r>
        <w:rPr>
          <w:rFonts w:ascii="Adobe Caslon Pro" w:hAnsi="Adobe Caslon Pro" w:cs="Adobe Caslon Pro" w:eastAsia="Adobe Caslon Pro"/>
          <w:sz w:val="24"/>
          <w:szCs w:val="24"/>
          <w:spacing w:val="-7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D</w:t>
      </w:r>
      <w:r>
        <w:rPr>
          <w:rFonts w:ascii="Adobe Caslon Pro" w:hAnsi="Adobe Caslon Pro" w:cs="Adobe Caslon Pro" w:eastAsia="Adobe Caslon Pro"/>
          <w:sz w:val="24"/>
          <w:szCs w:val="24"/>
          <w:spacing w:val="4"/>
          <w:w w:val="100"/>
        </w:rPr>
        <w:t>o</w:t>
      </w:r>
      <w:r>
        <w:rPr>
          <w:rFonts w:ascii="Adobe Caslon Pro" w:hAnsi="Adobe Caslon Pro" w:cs="Adobe Caslon Pro" w:eastAsia="Adobe Caslon Pro"/>
          <w:sz w:val="24"/>
          <w:szCs w:val="24"/>
          <w:spacing w:val="-10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-6"/>
          <w:w w:val="100"/>
        </w:rPr>
        <w:t>’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t</w:t>
      </w:r>
      <w:r>
        <w:rPr>
          <w:rFonts w:ascii="Adobe Caslon Pro" w:hAnsi="Adobe Caslon Pro" w:cs="Adobe Caslon Pro" w:eastAsia="Adobe Caslon Pro"/>
          <w:sz w:val="24"/>
          <w:szCs w:val="24"/>
          <w:spacing w:val="1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steal.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3" w:lineRule="auto"/>
        <w:ind w:left="100" w:right="853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m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: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U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L: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6" w:lineRule="auto"/>
        <w:ind w:left="100" w:right="853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m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: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U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L: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6" w:lineRule="auto"/>
        <w:ind w:left="100" w:right="853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m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: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U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L: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6" w:lineRule="auto"/>
        <w:ind w:left="100" w:right="853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m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: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U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L: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3" w:lineRule="auto"/>
        <w:ind w:left="100" w:right="8530"/>
        <w:jc w:val="left"/>
        <w:rPr>
          <w:rFonts w:ascii="Adobe Caslon Pro" w:hAnsi="Adobe Caslon Pro" w:cs="Adobe Caslon Pro" w:eastAsia="Adobe Caslon Pro"/>
          <w:sz w:val="24"/>
          <w:szCs w:val="24"/>
        </w:rPr>
      </w:pPr>
      <w:rPr/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N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a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m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e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: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  <w:t> 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U</w:t>
      </w:r>
      <w:r>
        <w:rPr>
          <w:rFonts w:ascii="Adobe Caslon Pro" w:hAnsi="Adobe Caslon Pro" w:cs="Adobe Caslon Pro" w:eastAsia="Adobe Caslon Pro"/>
          <w:sz w:val="24"/>
          <w:szCs w:val="24"/>
          <w:spacing w:val="2"/>
          <w:w w:val="100"/>
        </w:rPr>
        <w:t>R</w:t>
      </w:r>
      <w:r>
        <w:rPr>
          <w:rFonts w:ascii="Adobe Caslon Pro" w:hAnsi="Adobe Caslon Pro" w:cs="Adobe Caslon Pro" w:eastAsia="Adobe Caslon Pro"/>
          <w:sz w:val="24"/>
          <w:szCs w:val="24"/>
          <w:spacing w:val="5"/>
          <w:w w:val="100"/>
        </w:rPr>
        <w:t>L:</w:t>
      </w:r>
      <w:r>
        <w:rPr>
          <w:rFonts w:ascii="Adobe Caslon Pro" w:hAnsi="Adobe Caslon Pro" w:cs="Adobe Caslon Pro" w:eastAsia="Adobe Caslon Pro"/>
          <w:sz w:val="24"/>
          <w:szCs w:val="24"/>
          <w:spacing w:val="0"/>
          <w:w w:val="100"/>
        </w:rPr>
      </w:r>
    </w:p>
    <w:sectPr>
      <w:pgSz w:w="12240" w:h="15840"/>
      <w:pgMar w:top="1380" w:bottom="280" w:left="134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AppleMyungjo">
    <w:altName w:val="AppleMyungjo"/>
    <w:charset w:val="0"/>
    <w:family w:val="roman"/>
    <w:pitch w:val="variable"/>
  </w:font>
  <w:font w:name="Adobe Caslon Pro">
    <w:altName w:val="Adobe Caslon Pro"/>
    <w:charset w:val="0"/>
    <w:family w:val="roman"/>
    <w:pitch w:val="variable"/>
  </w:font>
  <w:font w:name="AdobeGothicStd-Bold">
    <w:altName w:val="AdobeGothicStd-Bold"/>
    <w:charset w:val="0"/>
    <w:family w:val="roman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tudentweb.ewu.edu/YourUserName" TargetMode="External"/><Relationship Id="rId6" Type="http://schemas.openxmlformats.org/officeDocument/2006/relationships/hyperlink" Target="http://studentweb.ewu.edu/YourUserName/final" TargetMode="External"/><Relationship Id="rId7" Type="http://schemas.openxmlformats.org/officeDocument/2006/relationships/hyperlink" Target="http://teamtreehouse.com/library/websites/aesthetic-foundations" TargetMode="External"/><Relationship Id="rId8" Type="http://schemas.openxmlformats.org/officeDocument/2006/relationships/hyperlink" Target="http://teamtreehouse.com/library/websites/photoshop-foundation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Manikoth, Colin</dc:creator>
  <dc:title>Final-368-Take-Home</dc:title>
  <dcterms:created xsi:type="dcterms:W3CDTF">2013-06-13T10:39:40Z</dcterms:created>
  <dcterms:modified xsi:type="dcterms:W3CDTF">2013-06-13T10:39:40Z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2013-03-21T00:00:00Z</vt:filetime>
  </property>
  <property fmtid="{D5CDD505-2E9C-101B-9397-08002B2CF9AE}" pid="3" name="LastSaved">
    <vt:filetime>2013-06-13T00:00:00Z</vt:filetime>
  </property>
</Properties>
</file>